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21"/>
        <w:tblW w:w="10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0"/>
        <w:gridCol w:w="2275"/>
        <w:gridCol w:w="4371"/>
      </w:tblGrid>
      <w:tr w:rsidR="00702E79" w:rsidRPr="0082172E" w:rsidTr="00702E79">
        <w:trPr>
          <w:trHeight w:val="1327"/>
        </w:trPr>
        <w:tc>
          <w:tcPr>
            <w:tcW w:w="10586" w:type="dxa"/>
            <w:gridSpan w:val="3"/>
            <w:vAlign w:val="center"/>
          </w:tcPr>
          <w:p w:rsidR="00702E79" w:rsidRPr="00D052CF" w:rsidRDefault="00702E79" w:rsidP="00702E79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D052CF">
              <w:rPr>
                <w:rFonts w:asciiTheme="majorBidi" w:hAnsiTheme="majorBidi" w:cstheme="majorBidi"/>
                <w:b/>
                <w:sz w:val="40"/>
                <w:szCs w:val="40"/>
              </w:rPr>
              <w:t>ASMAA HUSSEIN ABD</w:t>
            </w:r>
            <w:r w:rsidR="00D052CF">
              <w:rPr>
                <w:rFonts w:asciiTheme="majorBidi" w:hAnsiTheme="majorBidi" w:cstheme="majorBidi"/>
                <w:b/>
                <w:sz w:val="40"/>
                <w:szCs w:val="40"/>
              </w:rPr>
              <w:t xml:space="preserve"> </w:t>
            </w:r>
            <w:r w:rsidRPr="00D052CF">
              <w:rPr>
                <w:rFonts w:asciiTheme="majorBidi" w:hAnsiTheme="majorBidi" w:cstheme="majorBidi"/>
                <w:b/>
                <w:sz w:val="40"/>
                <w:szCs w:val="40"/>
              </w:rPr>
              <w:t>EL AAL QABEEL</w:t>
            </w:r>
          </w:p>
          <w:p w:rsidR="00702E79" w:rsidRPr="00C91792" w:rsidRDefault="00702E79" w:rsidP="00702E79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91792">
              <w:rPr>
                <w:rFonts w:asciiTheme="majorBidi" w:hAnsiTheme="majorBidi" w:cstheme="majorBidi"/>
                <w:sz w:val="26"/>
                <w:szCs w:val="26"/>
              </w:rPr>
              <w:t>El-</w:t>
            </w:r>
            <w:proofErr w:type="spellStart"/>
            <w:r w:rsidRPr="00C91792">
              <w:rPr>
                <w:rFonts w:asciiTheme="majorBidi" w:hAnsiTheme="majorBidi" w:cstheme="majorBidi"/>
                <w:sz w:val="26"/>
                <w:szCs w:val="26"/>
              </w:rPr>
              <w:t>Marg</w:t>
            </w:r>
            <w:proofErr w:type="spellEnd"/>
            <w:r w:rsidRPr="00C91792">
              <w:rPr>
                <w:rFonts w:asciiTheme="majorBidi" w:hAnsiTheme="majorBidi" w:cstheme="majorBidi"/>
                <w:sz w:val="26"/>
                <w:szCs w:val="26"/>
              </w:rPr>
              <w:t>, Cairo, Egypt</w:t>
            </w:r>
            <w:r w:rsidRPr="00C91792">
              <w:rPr>
                <w:rFonts w:asciiTheme="majorBidi" w:hAnsiTheme="majorBidi" w:cstheme="majorBidi"/>
                <w:sz w:val="26"/>
                <w:szCs w:val="26"/>
              </w:rPr>
              <w:br/>
              <w:t xml:space="preserve">Mobile: 01208023123   </w:t>
            </w:r>
          </w:p>
          <w:p w:rsidR="00702E79" w:rsidRPr="00C91792" w:rsidRDefault="00702E79" w:rsidP="00702E79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91792">
              <w:rPr>
                <w:rFonts w:asciiTheme="majorBidi" w:hAnsiTheme="majorBidi" w:cstheme="majorBidi"/>
                <w:sz w:val="26"/>
                <w:szCs w:val="26"/>
              </w:rPr>
              <w:t xml:space="preserve">E-mail: </w:t>
            </w:r>
            <w:hyperlink r:id="rId9" w:history="1">
              <w:r w:rsidRPr="00C91792">
                <w:rPr>
                  <w:rStyle w:val="Hyperlink"/>
                  <w:rFonts w:asciiTheme="majorBidi" w:hAnsiTheme="majorBidi" w:cstheme="majorBidi"/>
                  <w:b/>
                  <w:bCs/>
                  <w:sz w:val="26"/>
                  <w:szCs w:val="26"/>
                </w:rPr>
                <w:t>asmaa.qabeel@yahoo.com</w:t>
              </w:r>
            </w:hyperlink>
          </w:p>
          <w:p w:rsidR="00702E79" w:rsidRPr="0082172E" w:rsidRDefault="00702E79" w:rsidP="00702E79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02E79" w:rsidRPr="0082172E" w:rsidTr="00702E79">
        <w:trPr>
          <w:trHeight w:val="526"/>
        </w:trPr>
        <w:tc>
          <w:tcPr>
            <w:tcW w:w="10586" w:type="dxa"/>
            <w:gridSpan w:val="3"/>
            <w:vAlign w:val="center"/>
          </w:tcPr>
          <w:p w:rsidR="00702E79" w:rsidRDefault="00702E79" w:rsidP="00702E79">
            <w:pPr>
              <w:rPr>
                <w:rFonts w:ascii="Verdana" w:hAnsi="Verdana"/>
                <w:b/>
                <w:sz w:val="28"/>
                <w:szCs w:val="28"/>
              </w:rPr>
            </w:pPr>
          </w:p>
          <w:p w:rsidR="00702E79" w:rsidRPr="00D052CF" w:rsidRDefault="00702E79" w:rsidP="00702E79">
            <w:pPr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</w:pPr>
            <w:r w:rsidRPr="00D052CF">
              <w:rPr>
                <w:rFonts w:ascii="Verdana" w:hAnsi="Verdana"/>
                <w:b/>
                <w:sz w:val="28"/>
                <w:szCs w:val="28"/>
                <w:u w:val="single"/>
              </w:rPr>
              <w:t>OBJECTIVE</w:t>
            </w:r>
          </w:p>
        </w:tc>
      </w:tr>
      <w:tr w:rsidR="00702E79" w:rsidRPr="00AB3BCD" w:rsidTr="00702E79">
        <w:trPr>
          <w:trHeight w:val="439"/>
        </w:trPr>
        <w:tc>
          <w:tcPr>
            <w:tcW w:w="10586" w:type="dxa"/>
            <w:gridSpan w:val="3"/>
            <w:vAlign w:val="center"/>
          </w:tcPr>
          <w:p w:rsidR="00702E79" w:rsidRPr="00C27154" w:rsidRDefault="00702E79" w:rsidP="00702E79">
            <w:pPr>
              <w:rPr>
                <w:rFonts w:ascii="Verdana" w:hAnsi="Verdana"/>
                <w:color w:val="333333"/>
                <w:sz w:val="12"/>
                <w:szCs w:val="12"/>
                <w:shd w:val="clear" w:color="auto" w:fill="FFFFFF"/>
              </w:rPr>
            </w:pPr>
          </w:p>
          <w:p w:rsidR="00702E79" w:rsidRPr="00702E79" w:rsidRDefault="00702E79" w:rsidP="00702E7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Seeking a challenging </w:t>
            </w: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position in a reputable company, where I can utilize my skills, knowledge and education.</w:t>
            </w:r>
          </w:p>
        </w:tc>
      </w:tr>
      <w:tr w:rsidR="00702E79" w:rsidRPr="0082172E" w:rsidTr="00702E79">
        <w:trPr>
          <w:trHeight w:val="526"/>
        </w:trPr>
        <w:tc>
          <w:tcPr>
            <w:tcW w:w="10586" w:type="dxa"/>
            <w:gridSpan w:val="3"/>
            <w:vAlign w:val="center"/>
          </w:tcPr>
          <w:p w:rsidR="00702E79" w:rsidRDefault="00702E79" w:rsidP="00702E79">
            <w:pPr>
              <w:rPr>
                <w:rFonts w:ascii="Verdana" w:hAnsi="Verdana"/>
                <w:b/>
                <w:sz w:val="28"/>
                <w:szCs w:val="28"/>
              </w:rPr>
            </w:pPr>
          </w:p>
          <w:p w:rsidR="00702E79" w:rsidRPr="00B77962" w:rsidRDefault="00702E79" w:rsidP="00702E79">
            <w:pPr>
              <w:rPr>
                <w:rFonts w:ascii="Verdana" w:hAnsi="Verdana"/>
                <w:b/>
                <w:sz w:val="4"/>
                <w:szCs w:val="4"/>
                <w:u w:val="single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softHyphen/>
            </w:r>
          </w:p>
          <w:p w:rsidR="00702E79" w:rsidRPr="00B77962" w:rsidRDefault="00702E79" w:rsidP="00702E79">
            <w:pPr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B77962">
              <w:rPr>
                <w:rFonts w:ascii="Verdana" w:hAnsi="Verdana"/>
                <w:b/>
                <w:sz w:val="28"/>
                <w:szCs w:val="28"/>
                <w:u w:val="single"/>
              </w:rPr>
              <w:t>EXPERIENCE</w:t>
            </w:r>
          </w:p>
          <w:p w:rsidR="00702E79" w:rsidRPr="00C27154" w:rsidRDefault="00702E79" w:rsidP="00702E79">
            <w:pPr>
              <w:rPr>
                <w:rFonts w:ascii="Verdana" w:hAnsi="Verdana"/>
                <w:b/>
                <w:sz w:val="4"/>
                <w:szCs w:val="4"/>
              </w:rPr>
            </w:pPr>
          </w:p>
        </w:tc>
      </w:tr>
      <w:tr w:rsidR="00702E79" w:rsidRPr="0082172E" w:rsidTr="00702E79">
        <w:trPr>
          <w:trHeight w:val="439"/>
        </w:trPr>
        <w:tc>
          <w:tcPr>
            <w:tcW w:w="6215" w:type="dxa"/>
            <w:gridSpan w:val="2"/>
            <w:vAlign w:val="center"/>
          </w:tcPr>
          <w:p w:rsidR="00702E79" w:rsidRPr="009D420C" w:rsidRDefault="00702E79" w:rsidP="00702E7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Contracts Administrator –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Metawee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Group</w:t>
            </w:r>
          </w:p>
        </w:tc>
        <w:tc>
          <w:tcPr>
            <w:tcW w:w="4371" w:type="dxa"/>
            <w:vAlign w:val="center"/>
          </w:tcPr>
          <w:p w:rsidR="00702E79" w:rsidRPr="009D420C" w:rsidRDefault="00702E79" w:rsidP="00702E7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April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b/>
                <w:sz w:val="20"/>
                <w:szCs w:val="20"/>
              </w:rPr>
              <w:t>present</w:t>
            </w:r>
          </w:p>
        </w:tc>
      </w:tr>
      <w:tr w:rsidR="00702E79" w:rsidRPr="0082172E" w:rsidTr="00702E79">
        <w:trPr>
          <w:trHeight w:val="526"/>
        </w:trPr>
        <w:tc>
          <w:tcPr>
            <w:tcW w:w="10586" w:type="dxa"/>
            <w:gridSpan w:val="3"/>
            <w:vAlign w:val="center"/>
          </w:tcPr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Generate and execute contracts and ensure that the execution is in accordance with the company policy.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Negotiate contract terms and conditions.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Provide advice and technical assistance to the company clients.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Update records of all correspondence related to contract activity.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Maintain an audit file for each contract which will include original contract, all correspondence, changes/deviations, amendments, clarifications, payment schedules. 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Track Pricing Database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Handle incoming and outgoing mails.</w:t>
            </w:r>
          </w:p>
          <w:p w:rsidR="00702E79" w:rsidRPr="007F43E7" w:rsidRDefault="00702E79" w:rsidP="00702E79">
            <w:pPr>
              <w:spacing w:line="270" w:lineRule="atLeast"/>
              <w:ind w:left="504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702E79" w:rsidRPr="0082172E" w:rsidTr="00702E79">
        <w:trPr>
          <w:trHeight w:val="321"/>
        </w:trPr>
        <w:tc>
          <w:tcPr>
            <w:tcW w:w="6215" w:type="dxa"/>
            <w:gridSpan w:val="2"/>
            <w:vAlign w:val="center"/>
          </w:tcPr>
          <w:p w:rsidR="00702E79" w:rsidRPr="009D420C" w:rsidRDefault="00702E79" w:rsidP="00702E7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Secretary –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Metawee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Group</w:t>
            </w:r>
          </w:p>
        </w:tc>
        <w:tc>
          <w:tcPr>
            <w:tcW w:w="4371" w:type="dxa"/>
            <w:vAlign w:val="center"/>
          </w:tcPr>
          <w:p w:rsidR="00702E79" w:rsidRPr="009D420C" w:rsidRDefault="00702E79" w:rsidP="00702E7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April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b/>
                <w:sz w:val="20"/>
                <w:szCs w:val="20"/>
              </w:rPr>
              <w:t>April 2014</w:t>
            </w:r>
          </w:p>
        </w:tc>
      </w:tr>
      <w:tr w:rsidR="00702E79" w:rsidRPr="009D420C" w:rsidTr="00702E79">
        <w:trPr>
          <w:trHeight w:val="439"/>
        </w:trPr>
        <w:tc>
          <w:tcPr>
            <w:tcW w:w="10586" w:type="dxa"/>
            <w:gridSpan w:val="3"/>
          </w:tcPr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Formatting and typing contracts ; Scanning &amp; photocopying; Faxing; Printing e-mails; Telephone calls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Answering telephones, taking messages and transferring calls to the right person.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Greeting visitors and callers, handling their inquiries, and directing them to the appropriate persons according to their needs.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  <w:rtl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Opening, reading, and distributing incoming mail and prepare answers to them.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 Preparing daily, weekly and monthly reports for incoming calls and customer visits.</w:t>
            </w:r>
          </w:p>
          <w:p w:rsidR="00702E79" w:rsidRPr="003446B1" w:rsidRDefault="00702E79" w:rsidP="00702E7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702E79" w:rsidRPr="009D420C" w:rsidTr="00702E79">
        <w:trPr>
          <w:trHeight w:val="439"/>
        </w:trPr>
        <w:tc>
          <w:tcPr>
            <w:tcW w:w="6215" w:type="dxa"/>
            <w:gridSpan w:val="2"/>
          </w:tcPr>
          <w:p w:rsidR="00702E79" w:rsidRPr="009D420C" w:rsidRDefault="00702E79" w:rsidP="00702E7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Call Center Agent</w:t>
            </w:r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-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>Vodafone</w:t>
            </w:r>
          </w:p>
        </w:tc>
        <w:tc>
          <w:tcPr>
            <w:tcW w:w="4371" w:type="dxa"/>
          </w:tcPr>
          <w:p w:rsidR="00702E79" w:rsidRPr="009D420C" w:rsidRDefault="00702E79" w:rsidP="00702E7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Training</w:t>
            </w:r>
          </w:p>
        </w:tc>
      </w:tr>
      <w:tr w:rsidR="00702E79" w:rsidRPr="0082172E" w:rsidTr="00702E79">
        <w:trPr>
          <w:trHeight w:val="439"/>
        </w:trPr>
        <w:tc>
          <w:tcPr>
            <w:tcW w:w="10586" w:type="dxa"/>
            <w:gridSpan w:val="3"/>
            <w:vAlign w:val="center"/>
          </w:tcPr>
          <w:p w:rsidR="00702E79" w:rsidRPr="00B77962" w:rsidRDefault="00702E79" w:rsidP="00702E79">
            <w:pPr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B77962">
              <w:rPr>
                <w:rFonts w:ascii="Verdana" w:hAnsi="Verdana"/>
                <w:b/>
                <w:sz w:val="28"/>
                <w:szCs w:val="28"/>
                <w:u w:val="single"/>
              </w:rPr>
              <w:t xml:space="preserve">Trainings Acquired </w:t>
            </w:r>
          </w:p>
          <w:p w:rsidR="00702E79" w:rsidRPr="00F46B07" w:rsidRDefault="00702E79" w:rsidP="00702E79">
            <w:pPr>
              <w:rPr>
                <w:rFonts w:ascii="Verdana" w:hAnsi="Verdana" w:cs="Tahoma"/>
                <w:color w:val="000000"/>
                <w:sz w:val="10"/>
                <w:szCs w:val="10"/>
              </w:rPr>
            </w:pP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Basic Business Skills Acquisition (BBSA)                               FGF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World Class Customer Service                                             Dale Carnegie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Presentation Skills</w:t>
            </w: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Accounting, Business Correspondence and Report Writing</w:t>
            </w:r>
          </w:p>
          <w:p w:rsidR="00702E79" w:rsidRPr="003446B1" w:rsidRDefault="00702E79" w:rsidP="00702E7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  <w:p w:rsidR="00702E79" w:rsidRPr="00B77962" w:rsidRDefault="00702E79" w:rsidP="00702E79">
            <w:pPr>
              <w:rPr>
                <w:rFonts w:ascii="Verdana" w:hAnsi="Verdana"/>
                <w:b/>
                <w:u w:val="single"/>
              </w:rPr>
            </w:pPr>
            <w:r w:rsidRPr="00B77962">
              <w:rPr>
                <w:rFonts w:ascii="Verdana" w:hAnsi="Verdana"/>
                <w:b/>
                <w:sz w:val="28"/>
                <w:szCs w:val="28"/>
                <w:u w:val="single"/>
              </w:rPr>
              <w:t>Computer and Language Skills</w:t>
            </w:r>
          </w:p>
        </w:tc>
      </w:tr>
      <w:tr w:rsidR="00702E79" w:rsidRPr="0082172E" w:rsidTr="00702E79">
        <w:trPr>
          <w:trHeight w:val="439"/>
        </w:trPr>
        <w:tc>
          <w:tcPr>
            <w:tcW w:w="10586" w:type="dxa"/>
            <w:gridSpan w:val="3"/>
            <w:vAlign w:val="center"/>
          </w:tcPr>
          <w:p w:rsidR="00702E79" w:rsidRDefault="00702E79" w:rsidP="00702E7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702E79" w:rsidRPr="00702E79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Excellent command of MS office application </w:t>
            </w:r>
          </w:p>
          <w:p w:rsidR="00702E79" w:rsidRPr="00762D73" w:rsidRDefault="00D74793" w:rsidP="00D74793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  <w:r w:rsidRPr="00D74793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Good command of </w:t>
            </w:r>
            <w:r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both written and spoken English</w:t>
            </w:r>
            <w:r w:rsidR="00702E79"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02E79" w:rsidRPr="0082172E" w:rsidTr="00702E79">
        <w:trPr>
          <w:trHeight w:val="439"/>
        </w:trPr>
        <w:tc>
          <w:tcPr>
            <w:tcW w:w="3940" w:type="dxa"/>
            <w:vAlign w:val="center"/>
          </w:tcPr>
          <w:p w:rsidR="00702E79" w:rsidRDefault="00702E79" w:rsidP="00702E79">
            <w:pPr>
              <w:rPr>
                <w:rFonts w:ascii="Verdana" w:hAnsi="Verdana"/>
                <w:b/>
                <w:sz w:val="28"/>
                <w:szCs w:val="28"/>
              </w:rPr>
            </w:pPr>
          </w:p>
          <w:p w:rsidR="00702E79" w:rsidRPr="00B77962" w:rsidRDefault="00702E79" w:rsidP="00702E79">
            <w:pPr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B77962">
              <w:rPr>
                <w:rFonts w:ascii="Verdana" w:hAnsi="Verdana"/>
                <w:b/>
                <w:sz w:val="28"/>
                <w:szCs w:val="28"/>
                <w:u w:val="single"/>
              </w:rPr>
              <w:t>EDUCATION</w:t>
            </w:r>
          </w:p>
        </w:tc>
        <w:tc>
          <w:tcPr>
            <w:tcW w:w="6646" w:type="dxa"/>
            <w:gridSpan w:val="2"/>
            <w:vAlign w:val="center"/>
          </w:tcPr>
          <w:p w:rsidR="00702E79" w:rsidRPr="0082172E" w:rsidRDefault="00702E79" w:rsidP="00702E79">
            <w:pPr>
              <w:rPr>
                <w:rFonts w:ascii="Verdana" w:hAnsi="Verdana"/>
                <w:b/>
              </w:rPr>
            </w:pPr>
          </w:p>
        </w:tc>
      </w:tr>
      <w:tr w:rsidR="00702E79" w:rsidRPr="0082172E" w:rsidTr="00702E79">
        <w:trPr>
          <w:trHeight w:val="80"/>
        </w:trPr>
        <w:tc>
          <w:tcPr>
            <w:tcW w:w="10586" w:type="dxa"/>
            <w:gridSpan w:val="3"/>
            <w:vAlign w:val="center"/>
          </w:tcPr>
          <w:p w:rsidR="00702E79" w:rsidRPr="003446B1" w:rsidRDefault="00702E79" w:rsidP="00702E79">
            <w:pPr>
              <w:numPr>
                <w:ilvl w:val="0"/>
                <w:numId w:val="1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Faculty of Commerce – Accounting Department, </w:t>
            </w:r>
            <w:proofErr w:type="spellStart"/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>Ain</w:t>
            </w:r>
            <w:proofErr w:type="spellEnd"/>
            <w:r w:rsidRPr="00702E79">
              <w:rPr>
                <w:rFonts w:asciiTheme="majorBidi" w:hAnsiTheme="majorBidi" w:cstheme="majorBidi"/>
                <w:color w:val="333333"/>
                <w:sz w:val="26"/>
                <w:szCs w:val="26"/>
                <w:shd w:val="clear" w:color="auto" w:fill="FFFFFF"/>
              </w:rPr>
              <w:t xml:space="preserve"> Shams University      2009</w:t>
            </w:r>
          </w:p>
        </w:tc>
      </w:tr>
    </w:tbl>
    <w:p w:rsidR="001B78EB" w:rsidRPr="00F869F3" w:rsidRDefault="001B78EB" w:rsidP="00F869F3">
      <w:pPr>
        <w:rPr>
          <w:rFonts w:ascii="Verdana" w:hAnsi="Verdana"/>
          <w:sz w:val="2"/>
          <w:szCs w:val="2"/>
        </w:rPr>
      </w:pPr>
    </w:p>
    <w:sectPr w:rsidR="001B78EB" w:rsidRPr="00F869F3" w:rsidSect="00F63E62">
      <w:pgSz w:w="12240" w:h="15840"/>
      <w:pgMar w:top="993" w:right="180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FF" w:rsidRDefault="00AC2EFF" w:rsidP="000E6626">
      <w:r>
        <w:separator/>
      </w:r>
    </w:p>
  </w:endnote>
  <w:endnote w:type="continuationSeparator" w:id="0">
    <w:p w:rsidR="00AC2EFF" w:rsidRDefault="00AC2EFF" w:rsidP="000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FF" w:rsidRDefault="00AC2EFF" w:rsidP="000E6626">
      <w:r>
        <w:separator/>
      </w:r>
    </w:p>
  </w:footnote>
  <w:footnote w:type="continuationSeparator" w:id="0">
    <w:p w:rsidR="00AC2EFF" w:rsidRDefault="00AC2EFF" w:rsidP="000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1C3F"/>
    <w:multiLevelType w:val="multilevel"/>
    <w:tmpl w:val="85DE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80256"/>
    <w:multiLevelType w:val="multilevel"/>
    <w:tmpl w:val="AB6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50D48"/>
    <w:multiLevelType w:val="hybridMultilevel"/>
    <w:tmpl w:val="034C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77FA5"/>
    <w:multiLevelType w:val="hybridMultilevel"/>
    <w:tmpl w:val="477E1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6D0638"/>
    <w:multiLevelType w:val="hybridMultilevel"/>
    <w:tmpl w:val="84DAF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714A7"/>
    <w:multiLevelType w:val="multilevel"/>
    <w:tmpl w:val="1E8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D34D7E"/>
    <w:multiLevelType w:val="hybridMultilevel"/>
    <w:tmpl w:val="77E4F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CC3B34"/>
    <w:multiLevelType w:val="hybridMultilevel"/>
    <w:tmpl w:val="D9680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3179B"/>
    <w:multiLevelType w:val="hybridMultilevel"/>
    <w:tmpl w:val="7226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14ED1"/>
    <w:multiLevelType w:val="hybridMultilevel"/>
    <w:tmpl w:val="8FCC1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EB22ED"/>
    <w:multiLevelType w:val="multilevel"/>
    <w:tmpl w:val="0C4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C65548"/>
    <w:multiLevelType w:val="multilevel"/>
    <w:tmpl w:val="EE6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1A470F"/>
    <w:multiLevelType w:val="hybridMultilevel"/>
    <w:tmpl w:val="72B85C6E"/>
    <w:lvl w:ilvl="0" w:tplc="04090005">
      <w:start w:val="1"/>
      <w:numFmt w:val="bullet"/>
      <w:lvlText w:val="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253213"/>
    <w:multiLevelType w:val="hybridMultilevel"/>
    <w:tmpl w:val="60A04620"/>
    <w:lvl w:ilvl="0" w:tplc="A412CB80">
      <w:start w:val="1"/>
      <w:numFmt w:val="bullet"/>
      <w:lvlText w:val=""/>
      <w:lvlJc w:val="left"/>
      <w:pPr>
        <w:tabs>
          <w:tab w:val="num" w:pos="57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B"/>
    <w:rsid w:val="000000EB"/>
    <w:rsid w:val="00032F21"/>
    <w:rsid w:val="00066D87"/>
    <w:rsid w:val="00073638"/>
    <w:rsid w:val="000C2298"/>
    <w:rsid w:val="000D08A2"/>
    <w:rsid w:val="000E6626"/>
    <w:rsid w:val="001377A5"/>
    <w:rsid w:val="001B78EB"/>
    <w:rsid w:val="00200FC4"/>
    <w:rsid w:val="00202146"/>
    <w:rsid w:val="002921EC"/>
    <w:rsid w:val="002B5696"/>
    <w:rsid w:val="002E15BF"/>
    <w:rsid w:val="002F5F30"/>
    <w:rsid w:val="003446B1"/>
    <w:rsid w:val="00377937"/>
    <w:rsid w:val="00426C82"/>
    <w:rsid w:val="004362ED"/>
    <w:rsid w:val="004E35EC"/>
    <w:rsid w:val="00514CFA"/>
    <w:rsid w:val="00577579"/>
    <w:rsid w:val="00584E15"/>
    <w:rsid w:val="005B1464"/>
    <w:rsid w:val="005B6021"/>
    <w:rsid w:val="006410A7"/>
    <w:rsid w:val="0066796C"/>
    <w:rsid w:val="0067141B"/>
    <w:rsid w:val="00702E79"/>
    <w:rsid w:val="00742061"/>
    <w:rsid w:val="00762D73"/>
    <w:rsid w:val="007F43E7"/>
    <w:rsid w:val="007F4963"/>
    <w:rsid w:val="00817399"/>
    <w:rsid w:val="0082172E"/>
    <w:rsid w:val="00866A95"/>
    <w:rsid w:val="008F4D2A"/>
    <w:rsid w:val="009266A4"/>
    <w:rsid w:val="00952D24"/>
    <w:rsid w:val="009D420C"/>
    <w:rsid w:val="009D4A60"/>
    <w:rsid w:val="00A600FB"/>
    <w:rsid w:val="00A94035"/>
    <w:rsid w:val="00AB3BCD"/>
    <w:rsid w:val="00AC2EFF"/>
    <w:rsid w:val="00AC2FCC"/>
    <w:rsid w:val="00B02392"/>
    <w:rsid w:val="00B23BE3"/>
    <w:rsid w:val="00B77962"/>
    <w:rsid w:val="00B83C46"/>
    <w:rsid w:val="00BE3E29"/>
    <w:rsid w:val="00BF6EA8"/>
    <w:rsid w:val="00C27154"/>
    <w:rsid w:val="00C43B5A"/>
    <w:rsid w:val="00C67162"/>
    <w:rsid w:val="00C91792"/>
    <w:rsid w:val="00CB4614"/>
    <w:rsid w:val="00CC28A6"/>
    <w:rsid w:val="00CD0D9A"/>
    <w:rsid w:val="00CD2E9A"/>
    <w:rsid w:val="00CF1709"/>
    <w:rsid w:val="00D052CF"/>
    <w:rsid w:val="00D71399"/>
    <w:rsid w:val="00D74793"/>
    <w:rsid w:val="00D90510"/>
    <w:rsid w:val="00DF40F3"/>
    <w:rsid w:val="00EB315C"/>
    <w:rsid w:val="00EC6715"/>
    <w:rsid w:val="00EE6E8B"/>
    <w:rsid w:val="00F354BB"/>
    <w:rsid w:val="00F46B07"/>
    <w:rsid w:val="00F63E62"/>
    <w:rsid w:val="00F855BB"/>
    <w:rsid w:val="00F869F3"/>
    <w:rsid w:val="00F91CD7"/>
    <w:rsid w:val="00FF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A2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D71399"/>
  </w:style>
  <w:style w:type="character" w:customStyle="1" w:styleId="course-number">
    <w:name w:val="course-number"/>
    <w:rsid w:val="00D71399"/>
  </w:style>
  <w:style w:type="paragraph" w:styleId="ListParagraph">
    <w:name w:val="List Paragraph"/>
    <w:basedOn w:val="Normal"/>
    <w:uiPriority w:val="34"/>
    <w:qFormat/>
    <w:rsid w:val="00F35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26"/>
    <w:rPr>
      <w:sz w:val="24"/>
      <w:szCs w:val="24"/>
    </w:rPr>
  </w:style>
  <w:style w:type="paragraph" w:customStyle="1" w:styleId="descriptioncurrent-position">
    <w:name w:val="description current-position"/>
    <w:basedOn w:val="Normal"/>
    <w:rsid w:val="007F43E7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F63E6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A2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D71399"/>
  </w:style>
  <w:style w:type="character" w:customStyle="1" w:styleId="course-number">
    <w:name w:val="course-number"/>
    <w:rsid w:val="00D71399"/>
  </w:style>
  <w:style w:type="paragraph" w:styleId="ListParagraph">
    <w:name w:val="List Paragraph"/>
    <w:basedOn w:val="Normal"/>
    <w:uiPriority w:val="34"/>
    <w:qFormat/>
    <w:rsid w:val="00F35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26"/>
    <w:rPr>
      <w:sz w:val="24"/>
      <w:szCs w:val="24"/>
    </w:rPr>
  </w:style>
  <w:style w:type="paragraph" w:customStyle="1" w:styleId="descriptioncurrent-position">
    <w:name w:val="description current-position"/>
    <w:basedOn w:val="Normal"/>
    <w:rsid w:val="007F43E7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F6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smaa.qabee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maa\Downloads\resume_lefttitles_bookma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47BD-7FFD-43CE-BBB9-20A94785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resume_lefttitles_bookman (1)</Template>
  <TotalTime>24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 Here]</vt:lpstr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 Here]</dc:title>
  <dc:creator>shaimaa</dc:creator>
  <cp:lastModifiedBy>306</cp:lastModifiedBy>
  <cp:revision>9</cp:revision>
  <cp:lastPrinted>2015-01-28T09:57:00Z</cp:lastPrinted>
  <dcterms:created xsi:type="dcterms:W3CDTF">2015-01-22T15:32:00Z</dcterms:created>
  <dcterms:modified xsi:type="dcterms:W3CDTF">2015-01-28T10:03:00Z</dcterms:modified>
</cp:coreProperties>
</file>
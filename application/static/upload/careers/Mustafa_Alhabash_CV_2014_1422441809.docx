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3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8595"/>
      </w:tblGrid>
      <w:tr w:rsidR="002B5696" w:rsidRPr="0082172E" w:rsidTr="002A0DDA">
        <w:tc>
          <w:tcPr>
            <w:tcW w:w="10890" w:type="dxa"/>
            <w:gridSpan w:val="2"/>
            <w:vAlign w:val="center"/>
          </w:tcPr>
          <w:p w:rsidR="00CC7D54" w:rsidRDefault="002E15BF" w:rsidP="002A0DDA">
            <w:pPr>
              <w:rPr>
                <w:rFonts w:ascii="Verdana" w:hAnsi="Verdana"/>
                <w:b/>
                <w:sz w:val="36"/>
                <w:szCs w:val="36"/>
              </w:rPr>
            </w:pPr>
            <w:r w:rsidRPr="0082172E">
              <w:rPr>
                <w:rFonts w:ascii="Verdana" w:hAnsi="Verdana"/>
                <w:b/>
                <w:sz w:val="36"/>
                <w:szCs w:val="36"/>
              </w:rPr>
              <w:fldChar w:fldCharType="begin"/>
            </w:r>
            <w:r w:rsidR="00F855BB" w:rsidRPr="0082172E">
              <w:rPr>
                <w:rFonts w:ascii="Verdana" w:hAnsi="Verdana"/>
                <w:b/>
                <w:sz w:val="36"/>
                <w:szCs w:val="36"/>
              </w:rPr>
              <w:instrText xml:space="preserve"> MACROBUTTON  DoFieldClick </w:instrText>
            </w:r>
            <w:r w:rsidRPr="0082172E">
              <w:rPr>
                <w:rFonts w:ascii="Verdana" w:hAnsi="Verdana"/>
                <w:b/>
                <w:sz w:val="36"/>
                <w:szCs w:val="36"/>
              </w:rPr>
              <w:fldChar w:fldCharType="end"/>
            </w:r>
          </w:p>
          <w:p w:rsidR="002B5696" w:rsidRPr="0082172E" w:rsidRDefault="00216A1D" w:rsidP="002309DA">
            <w:pPr>
              <w:rPr>
                <w:rFonts w:ascii="Verdana" w:hAnsi="Verdana"/>
                <w:b/>
                <w:sz w:val="36"/>
                <w:szCs w:val="36"/>
              </w:rPr>
            </w:pPr>
            <w:r>
              <w:rPr>
                <w:rFonts w:ascii="Verdana" w:hAnsi="Verdana"/>
                <w:b/>
                <w:bCs/>
                <w:sz w:val="36"/>
                <w:szCs w:val="36"/>
              </w:rPr>
              <w:t xml:space="preserve">                             </w:t>
            </w:r>
            <w:r w:rsidR="000D720C">
              <w:rPr>
                <w:rFonts w:ascii="Verdana" w:hAnsi="Verdana"/>
                <w:b/>
                <w:bCs/>
                <w:sz w:val="36"/>
                <w:szCs w:val="36"/>
              </w:rPr>
              <w:t>M</w:t>
            </w:r>
            <w:r w:rsidR="000D720C" w:rsidRPr="000D720C">
              <w:rPr>
                <w:rFonts w:ascii="Verdana" w:hAnsi="Verdana"/>
                <w:b/>
                <w:bCs/>
                <w:sz w:val="36"/>
                <w:szCs w:val="36"/>
              </w:rPr>
              <w:t xml:space="preserve">ustafa </w:t>
            </w:r>
            <w:proofErr w:type="spellStart"/>
            <w:r w:rsidR="000D720C" w:rsidRPr="000D720C">
              <w:rPr>
                <w:rFonts w:ascii="Verdana" w:hAnsi="Verdana"/>
                <w:b/>
                <w:bCs/>
                <w:sz w:val="36"/>
                <w:szCs w:val="36"/>
              </w:rPr>
              <w:t>Alhabash</w:t>
            </w:r>
            <w:proofErr w:type="spellEnd"/>
            <w:r>
              <w:rPr>
                <w:rFonts w:ascii="Verdana" w:hAnsi="Verdana"/>
                <w:b/>
                <w:bCs/>
                <w:sz w:val="36"/>
                <w:szCs w:val="36"/>
              </w:rPr>
              <w:t xml:space="preserve">    </w:t>
            </w:r>
            <w:r w:rsidR="002309DA">
              <w:rPr>
                <w:rFonts w:ascii="Verdana" w:hAnsi="Verdana"/>
                <w:b/>
                <w:bCs/>
                <w:noProof/>
                <w:sz w:val="36"/>
                <w:szCs w:val="36"/>
              </w:rPr>
              <w:t xml:space="preserve"> </w:t>
            </w:r>
          </w:p>
          <w:p w:rsidR="00FF3D5E" w:rsidRPr="00DA502D" w:rsidRDefault="000000EB" w:rsidP="002A0DDA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DA502D">
              <w:rPr>
                <w:rFonts w:ascii="Verdana" w:hAnsi="Verdana"/>
                <w:sz w:val="22"/>
                <w:szCs w:val="22"/>
              </w:rPr>
              <w:t>Cairo, Egypt</w:t>
            </w:r>
            <w:r w:rsidR="00FF3D5E" w:rsidRPr="00DA502D">
              <w:rPr>
                <w:rFonts w:ascii="Verdana" w:hAnsi="Verdana"/>
                <w:sz w:val="22"/>
                <w:szCs w:val="22"/>
              </w:rPr>
              <w:br/>
            </w:r>
            <w:r w:rsidR="00DA502D" w:rsidRPr="0082172E">
              <w:sym w:font="Symbol" w:char="00B7"/>
            </w:r>
            <w:r w:rsidR="00DA502D">
              <w:t xml:space="preserve"> </w:t>
            </w:r>
            <w:r w:rsidR="000D720C" w:rsidRPr="00DA502D">
              <w:rPr>
                <w:rFonts w:ascii="Verdana" w:hAnsi="Verdana"/>
                <w:sz w:val="22"/>
                <w:szCs w:val="22"/>
              </w:rPr>
              <w:t>011-58839775</w:t>
            </w:r>
            <w:r w:rsidR="00AA67BC" w:rsidRPr="00DA502D">
              <w:rPr>
                <w:rFonts w:ascii="Verdana" w:hAnsi="Verdana"/>
                <w:sz w:val="22"/>
                <w:szCs w:val="22"/>
              </w:rPr>
              <w:t xml:space="preserve">      </w:t>
            </w:r>
            <w:r w:rsidR="00FF3D5E" w:rsidRPr="0082172E">
              <w:sym w:font="Symbol" w:char="00B7"/>
            </w:r>
            <w:r w:rsidR="000D720C">
              <w:t xml:space="preserve"> </w:t>
            </w:r>
            <w:r w:rsidR="000D720C" w:rsidRPr="00DA502D">
              <w:rPr>
                <w:rFonts w:ascii="Verdana" w:hAnsi="Verdana"/>
                <w:sz w:val="22"/>
                <w:szCs w:val="22"/>
              </w:rPr>
              <w:t>moustafa.r10@gmail.com</w:t>
            </w:r>
          </w:p>
        </w:tc>
      </w:tr>
      <w:tr w:rsidR="00577579" w:rsidRPr="0082172E" w:rsidTr="002A0DDA">
        <w:trPr>
          <w:trHeight w:val="600"/>
        </w:trPr>
        <w:tc>
          <w:tcPr>
            <w:tcW w:w="10890" w:type="dxa"/>
            <w:gridSpan w:val="2"/>
            <w:vAlign w:val="center"/>
          </w:tcPr>
          <w:p w:rsidR="006D3DE4" w:rsidRDefault="006D3DE4" w:rsidP="002A0DDA">
            <w:pPr>
              <w:rPr>
                <w:rFonts w:ascii="Verdana" w:hAnsi="Verdana"/>
                <w:b/>
                <w:sz w:val="28"/>
                <w:szCs w:val="28"/>
              </w:rPr>
            </w:pPr>
          </w:p>
          <w:p w:rsidR="00577579" w:rsidRPr="0082172E" w:rsidRDefault="000D720C" w:rsidP="002A0DDA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Education, Certificate</w:t>
            </w:r>
          </w:p>
        </w:tc>
      </w:tr>
      <w:tr w:rsidR="000D720C" w:rsidRPr="0082172E" w:rsidTr="002A0DDA">
        <w:trPr>
          <w:trHeight w:val="600"/>
        </w:trPr>
        <w:tc>
          <w:tcPr>
            <w:tcW w:w="2295" w:type="dxa"/>
            <w:vAlign w:val="center"/>
          </w:tcPr>
          <w:p w:rsidR="000D720C" w:rsidRDefault="00774E92" w:rsidP="002A0DDA">
            <w:p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D861A91" wp14:editId="2CB61A39">
                  <wp:extent cx="1011919" cy="923925"/>
                  <wp:effectExtent l="0" t="0" r="0" b="0"/>
                  <wp:docPr id="1" name="Picture 1" descr="C:\Users\Mustafa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tafa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503" cy="931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20C" w:rsidRDefault="000D720C" w:rsidP="002A0DDA">
            <w:p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0D720C" w:rsidRPr="007F43E7" w:rsidRDefault="0043178C" w:rsidP="002A0DDA">
            <w:p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18C59C" wp14:editId="0E61E7C3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1263650</wp:posOffset>
                  </wp:positionV>
                  <wp:extent cx="1000125" cy="663575"/>
                  <wp:effectExtent l="0" t="0" r="9525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E9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04E181" wp14:editId="1F4BFE8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303530</wp:posOffset>
                  </wp:positionV>
                  <wp:extent cx="1242060" cy="5810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95" w:type="dxa"/>
            <w:tcBorders>
              <w:left w:val="nil"/>
            </w:tcBorders>
            <w:vAlign w:val="center"/>
          </w:tcPr>
          <w:p w:rsidR="00774E92" w:rsidRPr="000D720C" w:rsidRDefault="00774E92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2014 CCNP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(gained the body of knowledge, certificate is under 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process</w:t>
            </w:r>
            <w:r w:rsidR="00DA502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)</w:t>
            </w:r>
            <w:proofErr w:type="gramEnd"/>
            <w:r w:rsidR="00DA502D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774E92" w:rsidRPr="000D720C" w:rsidRDefault="00774E92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2013 March : CCNA ( Cisco Certified Network Associate )</w:t>
            </w:r>
          </w:p>
          <w:p w:rsidR="00774E92" w:rsidRPr="000D720C" w:rsidRDefault="00774E92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2013 February : MCSE ( Microsoft Certified System Engineer )</w:t>
            </w:r>
          </w:p>
          <w:p w:rsidR="0043178C" w:rsidRDefault="00774E92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2011 April : </w:t>
            </w:r>
            <w:r w:rsidR="004B0BD7" w:rsidRPr="004B0BD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University of Damascus</w:t>
            </w:r>
            <w:r w:rsidR="004B0BD7" w:rsidRPr="004B0BD7">
              <w:rPr>
                <w:rFonts w:ascii="Verdana" w:hAnsi="Verdana" w:hint="cs"/>
                <w:color w:val="333333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4B0BD7" w:rsidRPr="004B0BD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Faculty of Informatics Engineering</w:t>
            </w:r>
            <w:r w:rsidR="004B0BD7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D720C" w:rsidRPr="000D720C" w:rsidRDefault="0043178C" w:rsidP="002A0DDA">
            <w:pPr>
              <w:pStyle w:val="ListParagraph"/>
              <w:spacing w:line="270" w:lineRule="atLeast"/>
              <w:ind w:left="360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 xml:space="preserve">               </w:t>
            </w:r>
            <w:r w:rsidR="004B0BD7" w:rsidRPr="0043178C">
              <w:rPr>
                <w:rStyle w:val="hps"/>
                <w:b/>
                <w:bCs/>
                <w:color w:val="FF0000"/>
                <w:sz w:val="20"/>
                <w:szCs w:val="20"/>
                <w:lang w:val="en"/>
              </w:rPr>
              <w:t xml:space="preserve">Rate </w:t>
            </w:r>
            <w:r w:rsidRPr="0043178C">
              <w:rPr>
                <w:rStyle w:val="hps"/>
                <w:b/>
                <w:bCs/>
                <w:color w:val="FF0000"/>
                <w:sz w:val="20"/>
                <w:szCs w:val="20"/>
                <w:lang w:val="en"/>
              </w:rPr>
              <w:t>Excellent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2010 May : Microsoft Windows Server 2003 Active Directory infrastructure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Microsoft Certified System Administrator MCSA 2003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2010 April : Microsoft Windows Server 2003 Network infrastructure Network Services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2010 February: Microsoft Windows Server 2003 Network infrastructure :Network Host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2010 January: Microsoft Windows Server 2003 Environment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2010 January: Installing and Configuring Windows 7 Client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2009 December: CompTIA Network +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2009 July: CompTIA A+ Essentials And CompTIA A+ Remote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Support , Help Desk</w:t>
            </w:r>
          </w:p>
          <w:p w:rsidR="000D720C" w:rsidRPr="000D720C" w:rsidRDefault="000D720C" w:rsidP="002A0DDA">
            <w:pPr>
              <w:pStyle w:val="ListParagraph"/>
              <w:numPr>
                <w:ilvl w:val="0"/>
                <w:numId w:val="14"/>
              </w:numPr>
              <w:spacing w:line="270" w:lineRule="atLeast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D720C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2008: course of Mobile Maintenance and have got a diploma very good grading in Asia Centre</w:t>
            </w:r>
          </w:p>
          <w:p w:rsidR="000D720C" w:rsidRPr="000D720C" w:rsidRDefault="000D720C" w:rsidP="002A0DDA">
            <w:pPr>
              <w:pStyle w:val="ListParagraph"/>
              <w:spacing w:line="270" w:lineRule="atLeast"/>
              <w:ind w:left="360"/>
              <w:textAlignment w:val="baseline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CC28A6" w:rsidRDefault="000D720C">
      <w:r>
        <w:tab/>
      </w: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1766"/>
        <w:gridCol w:w="90"/>
        <w:gridCol w:w="4365"/>
      </w:tblGrid>
      <w:tr w:rsidR="000D720C" w:rsidRPr="0082172E" w:rsidTr="006D3DE4">
        <w:trPr>
          <w:trHeight w:val="500"/>
          <w:jc w:val="center"/>
        </w:trPr>
        <w:tc>
          <w:tcPr>
            <w:tcW w:w="6525" w:type="dxa"/>
            <w:gridSpan w:val="3"/>
            <w:vAlign w:val="center"/>
          </w:tcPr>
          <w:p w:rsidR="000D720C" w:rsidRPr="0082172E" w:rsidRDefault="000D720C" w:rsidP="000D720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Experience</w:t>
            </w:r>
          </w:p>
        </w:tc>
        <w:tc>
          <w:tcPr>
            <w:tcW w:w="4365" w:type="dxa"/>
            <w:vAlign w:val="center"/>
          </w:tcPr>
          <w:p w:rsidR="000D720C" w:rsidRPr="0082172E" w:rsidRDefault="000D720C" w:rsidP="00761E15">
            <w:pPr>
              <w:rPr>
                <w:rFonts w:ascii="Verdana" w:hAnsi="Verdana"/>
                <w:b/>
              </w:rPr>
            </w:pPr>
          </w:p>
        </w:tc>
      </w:tr>
      <w:tr w:rsidR="00AC2FCC" w:rsidRPr="009D420C" w:rsidTr="006D3DE4">
        <w:trPr>
          <w:trHeight w:val="500"/>
          <w:jc w:val="center"/>
        </w:trPr>
        <w:tc>
          <w:tcPr>
            <w:tcW w:w="6435" w:type="dxa"/>
            <w:gridSpan w:val="2"/>
          </w:tcPr>
          <w:p w:rsidR="006410A7" w:rsidRDefault="006D3DE4" w:rsidP="00200FC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br w:type="page"/>
            </w:r>
          </w:p>
          <w:p w:rsidR="00E2727A" w:rsidRDefault="00E2727A" w:rsidP="00E2727A">
            <w:r>
              <w:rPr>
                <w:noProof/>
              </w:rPr>
              <w:drawing>
                <wp:inline distT="0" distB="0" distL="0" distR="0" wp14:anchorId="5704A163" wp14:editId="67B03D49">
                  <wp:extent cx="1228725" cy="8858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27A" w:rsidRPr="006D3DE4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D3DE4">
              <w:rPr>
                <w:rFonts w:ascii="Verdana" w:hAnsi="Verdana"/>
                <w:b/>
                <w:sz w:val="20"/>
                <w:szCs w:val="20"/>
              </w:rPr>
              <w:t>Metawee</w:t>
            </w:r>
            <w:proofErr w:type="spellEnd"/>
            <w:r w:rsidRPr="006D3DE4">
              <w:rPr>
                <w:rFonts w:ascii="Verdana" w:hAnsi="Verdana"/>
                <w:b/>
                <w:sz w:val="20"/>
                <w:szCs w:val="20"/>
              </w:rPr>
              <w:t xml:space="preserve"> Group for Real Estate – Egypt</w:t>
            </w:r>
          </w:p>
          <w:p w:rsidR="00E2727A" w:rsidRPr="006D3DE4" w:rsidRDefault="00E2727A" w:rsidP="00E2727A">
            <w:pPr>
              <w:widowControl w:val="0"/>
              <w:autoSpaceDE w:val="0"/>
              <w:autoSpaceDN w:val="0"/>
              <w:adjustRightInd w:val="0"/>
              <w:ind w:right="737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Responsible for maintenance of computers and the network's management , there are two branches of the company :</w:t>
            </w:r>
          </w:p>
          <w:p w:rsidR="00E2727A" w:rsidRPr="006D3DE4" w:rsidRDefault="00E2727A" w:rsidP="00E2727A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The first in Abbas El Akkad Street - Nasr City</w:t>
            </w:r>
          </w:p>
          <w:p w:rsidR="00E2727A" w:rsidRPr="006D3DE4" w:rsidRDefault="00E2727A" w:rsidP="00E2727A">
            <w:pPr>
              <w:widowControl w:val="0"/>
              <w:autoSpaceDE w:val="0"/>
              <w:autoSpaceDN w:val="0"/>
              <w:adjustRightInd w:val="0"/>
              <w:spacing w:line="247" w:lineRule="exact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The second in Fifth District </w:t>
            </w:r>
          </w:p>
          <w:p w:rsidR="00E2727A" w:rsidRPr="006D3DE4" w:rsidRDefault="00E2727A" w:rsidP="00E2727A">
            <w:pPr>
              <w:widowControl w:val="0"/>
              <w:autoSpaceDE w:val="0"/>
              <w:autoSpaceDN w:val="0"/>
              <w:adjustRightInd w:val="0"/>
              <w:spacing w:line="247" w:lineRule="exact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The Third in Damietta.</w:t>
            </w:r>
          </w:p>
          <w:p w:rsidR="002C4154" w:rsidRDefault="002C4154" w:rsidP="00200FC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00FC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C100E" wp14:editId="0870D091">
                  <wp:extent cx="1247775" cy="904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FC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2C4154">
              <w:rPr>
                <w:rFonts w:ascii="Verdana" w:hAnsi="Verdana"/>
                <w:b/>
                <w:sz w:val="20"/>
                <w:szCs w:val="20"/>
              </w:rPr>
              <w:t>TechVillage</w:t>
            </w:r>
            <w:proofErr w:type="spellEnd"/>
            <w:r w:rsidRPr="009D420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D3DE4">
              <w:rPr>
                <w:rFonts w:ascii="Verdana" w:hAnsi="Verdana"/>
                <w:b/>
                <w:sz w:val="20"/>
                <w:szCs w:val="20"/>
              </w:rPr>
              <w:t>–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Egypt</w:t>
            </w:r>
          </w:p>
          <w:p w:rsidR="006D3DE4" w:rsidRDefault="006D3DE4" w:rsidP="002C4154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Network administrator,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technical support and extend the network projects</w:t>
            </w:r>
          </w:p>
          <w:p w:rsidR="006D3DE4" w:rsidRDefault="006D3DE4" w:rsidP="002C415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8638F">
              <w:rPr>
                <w:rFonts w:ascii="Verdana" w:hAnsi="Verdana"/>
                <w:b/>
                <w:bCs/>
                <w:color w:val="333333"/>
                <w:sz w:val="20"/>
                <w:szCs w:val="20"/>
                <w:shd w:val="clear" w:color="auto" w:fill="FFFFFF"/>
              </w:rPr>
              <w:t>NB</w:t>
            </w: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 : I'm still working in a previous company 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TechVillage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part time till </w:t>
            </w:r>
            <w:r w:rsidRPr="006D3DE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October 2013 with the current my jobs</w:t>
            </w:r>
          </w:p>
          <w:p w:rsidR="00D0650F" w:rsidRDefault="00D0650F" w:rsidP="002C415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  <w:p w:rsidR="00D0650F" w:rsidRPr="000C04D7" w:rsidRDefault="00D0650F" w:rsidP="002C4154">
            <w:pPr>
              <w:rPr>
                <w:rFonts w:ascii="Verdana" w:hAnsi="Verdana"/>
                <w:b/>
                <w:i/>
                <w:sz w:val="20"/>
                <w:szCs w:val="20"/>
              </w:rPr>
            </w:pPr>
          </w:p>
        </w:tc>
        <w:tc>
          <w:tcPr>
            <w:tcW w:w="4455" w:type="dxa"/>
            <w:gridSpan w:val="2"/>
          </w:tcPr>
          <w:p w:rsidR="006410A7" w:rsidRDefault="006410A7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C4154" w:rsidRDefault="002C4154" w:rsidP="002C415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00FC4" w:rsidRDefault="00E2727A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2727A">
              <w:rPr>
                <w:rFonts w:ascii="Verdana" w:hAnsi="Verdana"/>
                <w:b/>
                <w:sz w:val="20"/>
                <w:szCs w:val="20"/>
              </w:rPr>
              <w:t>June 2013 - Now</w:t>
            </w: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Jan 2013 – June2013</w:t>
            </w:r>
          </w:p>
          <w:p w:rsidR="006D3DE4" w:rsidRPr="009D420C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D3DE4" w:rsidRPr="009D420C" w:rsidTr="006D3DE4">
        <w:trPr>
          <w:trHeight w:val="500"/>
          <w:jc w:val="center"/>
        </w:trPr>
        <w:tc>
          <w:tcPr>
            <w:tcW w:w="6435" w:type="dxa"/>
            <w:gridSpan w:val="2"/>
          </w:tcPr>
          <w:p w:rsidR="006D3DE4" w:rsidRDefault="006D3DE4" w:rsidP="00200FC4"/>
          <w:p w:rsidR="00E2727A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6AFDF84E" wp14:editId="2C2BB9EE">
                  <wp:extent cx="1057275" cy="657225"/>
                  <wp:effectExtent l="0" t="0" r="9525" b="9525"/>
                  <wp:docPr id="7" name="Picture 7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27A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2727A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  <w:r w:rsidRPr="002C4154">
              <w:rPr>
                <w:rFonts w:ascii="Verdana" w:hAnsi="Verdana"/>
                <w:b/>
                <w:sz w:val="20"/>
                <w:szCs w:val="20"/>
              </w:rPr>
              <w:t>Plastic Form Damascus- Syria</w:t>
            </w:r>
          </w:p>
          <w:p w:rsidR="00E2727A" w:rsidRPr="002C4154" w:rsidRDefault="00E2727A" w:rsidP="00E2727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Responsible for maintenance of computers and the network's management, there are two branches of the</w:t>
            </w:r>
          </w:p>
          <w:p w:rsidR="00E2727A" w:rsidRPr="002C4154" w:rsidRDefault="00E2727A" w:rsidP="00E2727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company</w:t>
            </w:r>
            <w:proofErr w:type="gramEnd"/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the first in </w:t>
            </w:r>
            <w:proofErr w:type="spellStart"/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Harasta</w:t>
            </w:r>
            <w:proofErr w:type="spellEnd"/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the second in </w:t>
            </w:r>
            <w:proofErr w:type="spellStart"/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Adra</w:t>
            </w:r>
            <w:proofErr w:type="spellEnd"/>
            <w:r w:rsidRPr="002C415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6D3DE4" w:rsidRPr="00E2727A" w:rsidRDefault="006D3DE4" w:rsidP="00200FC4"/>
        </w:tc>
        <w:tc>
          <w:tcPr>
            <w:tcW w:w="4455" w:type="dxa"/>
            <w:gridSpan w:val="2"/>
          </w:tcPr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2727A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2727A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2727A" w:rsidRPr="009D420C" w:rsidRDefault="00E2727A" w:rsidP="00E2727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July 2010 – June 2011</w:t>
            </w:r>
          </w:p>
          <w:p w:rsidR="006D3DE4" w:rsidRDefault="006D3DE4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3781E" w:rsidRPr="009D420C" w:rsidTr="006D3DE4">
        <w:trPr>
          <w:trHeight w:val="500"/>
          <w:jc w:val="center"/>
        </w:trPr>
        <w:tc>
          <w:tcPr>
            <w:tcW w:w="6435" w:type="dxa"/>
            <w:gridSpan w:val="2"/>
          </w:tcPr>
          <w:p w:rsidR="0053781E" w:rsidRDefault="0053781E" w:rsidP="00200FC4">
            <w:pPr>
              <w:rPr>
                <w:rFonts w:ascii="Verdana" w:hAnsi="Verdana"/>
                <w:b/>
                <w:sz w:val="20"/>
                <w:szCs w:val="20"/>
              </w:rPr>
            </w:pPr>
            <w:r w:rsidRPr="00EF2D0B">
              <w:rPr>
                <w:rFonts w:ascii="Verdana" w:hAnsi="Verdana"/>
                <w:b/>
                <w:sz w:val="20"/>
                <w:szCs w:val="20"/>
              </w:rPr>
              <w:lastRenderedPageBreak/>
              <w:t>Freelance Projects:</w:t>
            </w:r>
          </w:p>
          <w:p w:rsidR="00EF2D0B" w:rsidRDefault="00EF2D0B" w:rsidP="00200FC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EF2D0B" w:rsidP="00200FC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88A106" wp14:editId="28963A8C">
                  <wp:extent cx="1381125" cy="456720"/>
                  <wp:effectExtent l="19050" t="0" r="9525" b="1911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079" cy="45703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F2D0B" w:rsidRDefault="00EF2D0B" w:rsidP="00EF2D0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Network Implementation.</w:t>
            </w:r>
          </w:p>
          <w:p w:rsidR="00EF2D0B" w:rsidRDefault="00EF2D0B" w:rsidP="00EF2D0B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EF2D0B" w:rsidP="00200FC4">
            <w:r>
              <w:rPr>
                <w:b/>
                <w:bCs/>
                <w:noProof/>
                <w:sz w:val="27"/>
                <w:szCs w:val="27"/>
              </w:rPr>
              <w:drawing>
                <wp:inline distT="0" distB="0" distL="0" distR="0" wp14:anchorId="2650DEC2" wp14:editId="077E8069">
                  <wp:extent cx="1476375" cy="378367"/>
                  <wp:effectExtent l="171450" t="171450" r="371475" b="3651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837" cy="37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F2D0B" w:rsidRDefault="00EF2D0B" w:rsidP="00EF2D0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Network Implementation</w:t>
            </w:r>
          </w:p>
          <w:p w:rsidR="0053781E" w:rsidRDefault="0053781E" w:rsidP="00200FC4"/>
          <w:p w:rsidR="005334D2" w:rsidRDefault="00EF2D0B" w:rsidP="005334D2">
            <w:r>
              <w:rPr>
                <w:b/>
                <w:bCs/>
                <w:noProof/>
                <w:sz w:val="27"/>
                <w:szCs w:val="27"/>
              </w:rPr>
              <w:drawing>
                <wp:inline distT="0" distB="0" distL="0" distR="0" wp14:anchorId="1B10FE02" wp14:editId="75ED5F9A">
                  <wp:extent cx="847165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1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5875" w:rsidRDefault="00DB5875" w:rsidP="00200FC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DB5875" w:rsidRDefault="00DB5875" w:rsidP="00200FC4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Pr="00EF2D0B" w:rsidRDefault="00EF2D0B" w:rsidP="00200FC4">
            <w:pPr>
              <w:rPr>
                <w:rFonts w:ascii="Verdana" w:hAnsi="Verdana"/>
                <w:b/>
                <w:sz w:val="20"/>
                <w:szCs w:val="20"/>
              </w:rPr>
            </w:pPr>
            <w:r w:rsidRPr="00EF2D0B">
              <w:rPr>
                <w:rFonts w:ascii="Verdana" w:hAnsi="Verdana"/>
                <w:b/>
                <w:sz w:val="20"/>
                <w:szCs w:val="20"/>
              </w:rPr>
              <w:t xml:space="preserve">Full System implementation, support </w:t>
            </w:r>
          </w:p>
          <w:p w:rsidR="00EF2D0B" w:rsidRDefault="00EF2D0B" w:rsidP="00200FC4">
            <w:proofErr w:type="gramStart"/>
            <w:r w:rsidRPr="00EF2D0B">
              <w:rPr>
                <w:rFonts w:ascii="Verdana" w:hAnsi="Verdana"/>
                <w:b/>
                <w:sz w:val="20"/>
                <w:szCs w:val="20"/>
              </w:rPr>
              <w:t>and</w:t>
            </w:r>
            <w:proofErr w:type="gramEnd"/>
            <w:r w:rsidRPr="00EF2D0B">
              <w:rPr>
                <w:rFonts w:ascii="Verdana" w:hAnsi="Verdana"/>
                <w:b/>
                <w:sz w:val="20"/>
                <w:szCs w:val="20"/>
              </w:rPr>
              <w:t xml:space="preserve"> my current job</w:t>
            </w:r>
            <w:r>
              <w:t>.</w:t>
            </w:r>
          </w:p>
          <w:p w:rsidR="002A0DDA" w:rsidRDefault="002A0DDA" w:rsidP="00200FC4"/>
          <w:p w:rsidR="002A0DDA" w:rsidRDefault="002A0DDA" w:rsidP="002309DA">
            <w:r>
              <w:rPr>
                <w:noProof/>
              </w:rPr>
              <w:drawing>
                <wp:inline distT="0" distB="0" distL="0" distR="0" wp14:anchorId="2E797EB9" wp14:editId="05FF48B7">
                  <wp:extent cx="981075" cy="916352"/>
                  <wp:effectExtent l="0" t="0" r="0" b="0"/>
                  <wp:docPr id="6" name="Picture 6" descr="C:\Users\Mustafa\Desktop\CV\tame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tafa\Desktop\CV\tame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84" cy="92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09DA">
              <w:t xml:space="preserve">                                                                                                                                             </w:t>
            </w:r>
          </w:p>
          <w:p w:rsidR="002A0DDA" w:rsidRDefault="002A0DDA" w:rsidP="002A0DD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2A0DDA" w:rsidRPr="00E2727A" w:rsidRDefault="002A0DDA" w:rsidP="00E2727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Full System Implementation, Support and </w:t>
            </w:r>
            <w:r w:rsidR="002309DA">
              <w:rPr>
                <w:rFonts w:ascii="Verdana" w:hAnsi="Verdana"/>
                <w:b/>
                <w:sz w:val="20"/>
                <w:szCs w:val="20"/>
              </w:rPr>
              <w:t xml:space="preserve">       </w:t>
            </w:r>
            <w:r>
              <w:rPr>
                <w:rFonts w:ascii="Verdana" w:hAnsi="Verdana"/>
                <w:b/>
                <w:sz w:val="20"/>
                <w:szCs w:val="20"/>
              </w:rPr>
              <w:t>Consultation.</w:t>
            </w:r>
            <w:r w:rsidR="00710895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</w:t>
            </w:r>
          </w:p>
        </w:tc>
        <w:tc>
          <w:tcPr>
            <w:tcW w:w="4455" w:type="dxa"/>
            <w:gridSpan w:val="2"/>
          </w:tcPr>
          <w:p w:rsidR="0053781E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  <w:noProof/>
                <w:sz w:val="27"/>
                <w:szCs w:val="27"/>
              </w:rPr>
              <w:drawing>
                <wp:inline distT="0" distB="0" distL="0" distR="0" wp14:anchorId="2D954F3A" wp14:editId="540D2721">
                  <wp:extent cx="1250237" cy="561975"/>
                  <wp:effectExtent l="19050" t="0" r="26670" b="2000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592" cy="56213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System Implementation, Support and Consultation.</w:t>
            </w: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  <w:noProof/>
                <w:sz w:val="27"/>
                <w:szCs w:val="27"/>
              </w:rPr>
              <w:drawing>
                <wp:inline distT="0" distB="0" distL="0" distR="0" wp14:anchorId="17A30CA2" wp14:editId="65286F0D">
                  <wp:extent cx="1452815" cy="390525"/>
                  <wp:effectExtent l="171450" t="171450" r="376555" b="3524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63" cy="392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F2D0B" w:rsidRDefault="00EF2D0B" w:rsidP="00EF2D0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Network Implementation</w:t>
            </w: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DB5875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noProof/>
                <w:sz w:val="20"/>
                <w:szCs w:val="20"/>
              </w:rPr>
              <w:drawing>
                <wp:inline distT="0" distB="0" distL="0" distR="0" wp14:anchorId="5B393B82" wp14:editId="3DACD8BF">
                  <wp:extent cx="911169" cy="914400"/>
                  <wp:effectExtent l="0" t="0" r="3810" b="0"/>
                  <wp:docPr id="2" name="Picture 2" descr="C:\Users\Mustafa\Documents\Screenshot_2015-01-13-16-32-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tafa\Documents\Screenshot_2015-01-13-16-32-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897" cy="924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System Implementation, Support and Consultation.</w:t>
            </w:r>
          </w:p>
          <w:p w:rsidR="00EF2D0B" w:rsidRDefault="00EF2D0B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89730D" w:rsidRDefault="002309DA" w:rsidP="0089730D">
            <w:pPr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r>
              <w:rPr>
                <w:rFonts w:ascii="Verdana" w:hAnsi="Verdana"/>
                <w:noProof/>
              </w:rPr>
              <w:drawing>
                <wp:inline distT="0" distB="0" distL="0" distR="0" wp14:anchorId="47F6003F" wp14:editId="43743F90">
                  <wp:extent cx="1209675" cy="976851"/>
                  <wp:effectExtent l="0" t="0" r="0" b="0"/>
                  <wp:docPr id="13" name="Picture 13" descr="C:\Users\Mustafa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stafa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71" cy="980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89730D">
              <w:rPr>
                <w:rFonts w:ascii="Verdana" w:hAnsi="Verdana"/>
                <w:b/>
                <w:sz w:val="20"/>
                <w:szCs w:val="20"/>
              </w:rPr>
              <w:br/>
            </w:r>
          </w:p>
          <w:p w:rsidR="00710895" w:rsidRDefault="00710895" w:rsidP="0071089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Full System Implementation, Support and Consultation.</w:t>
            </w:r>
          </w:p>
          <w:p w:rsidR="00710895" w:rsidRDefault="00710895" w:rsidP="006410A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F354BB" w:rsidRPr="0082172E" w:rsidTr="006D3DE4">
        <w:trPr>
          <w:trHeight w:val="500"/>
          <w:jc w:val="center"/>
        </w:trPr>
        <w:tc>
          <w:tcPr>
            <w:tcW w:w="10890" w:type="dxa"/>
            <w:gridSpan w:val="4"/>
            <w:vAlign w:val="center"/>
          </w:tcPr>
          <w:p w:rsidR="00F354BB" w:rsidRPr="0082172E" w:rsidRDefault="00F354BB" w:rsidP="00CC28A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 xml:space="preserve">Trainings/ workshops </w:t>
            </w:r>
            <w:r w:rsidR="00CC28A6">
              <w:rPr>
                <w:rFonts w:ascii="Verdana" w:hAnsi="Verdana"/>
                <w:b/>
                <w:sz w:val="28"/>
                <w:szCs w:val="28"/>
              </w:rPr>
              <w:t>delivered</w:t>
            </w:r>
          </w:p>
        </w:tc>
      </w:tr>
      <w:tr w:rsidR="00F354BB" w:rsidRPr="0082172E" w:rsidTr="006D3DE4">
        <w:trPr>
          <w:trHeight w:val="500"/>
          <w:jc w:val="center"/>
        </w:trPr>
        <w:tc>
          <w:tcPr>
            <w:tcW w:w="4669" w:type="dxa"/>
          </w:tcPr>
          <w:p w:rsidR="00CC28A6" w:rsidRDefault="0053781E" w:rsidP="000C04D7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ICDL Certificate</w:t>
            </w:r>
          </w:p>
          <w:p w:rsidR="0053781E" w:rsidRPr="000C04D7" w:rsidRDefault="0053781E" w:rsidP="000C04D7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Networking</w:t>
            </w:r>
            <w:r w:rsidR="002C786A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( NT+ ) </w:t>
            </w:r>
          </w:p>
        </w:tc>
        <w:tc>
          <w:tcPr>
            <w:tcW w:w="6221" w:type="dxa"/>
            <w:gridSpan w:val="3"/>
          </w:tcPr>
          <w:p w:rsidR="000C2298" w:rsidRPr="00200FC4" w:rsidRDefault="000C2298" w:rsidP="0053781E">
            <w:pPr>
              <w:pStyle w:val="ListParagraph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200FC4" w:rsidRPr="0082172E" w:rsidTr="006D3DE4">
        <w:trPr>
          <w:trHeight w:val="500"/>
          <w:jc w:val="center"/>
        </w:trPr>
        <w:tc>
          <w:tcPr>
            <w:tcW w:w="10890" w:type="dxa"/>
            <w:gridSpan w:val="4"/>
            <w:vAlign w:val="center"/>
          </w:tcPr>
          <w:p w:rsidR="00200FC4" w:rsidRPr="0082172E" w:rsidRDefault="00200FC4" w:rsidP="000C229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Language Skills</w:t>
            </w:r>
          </w:p>
        </w:tc>
      </w:tr>
      <w:tr w:rsidR="00200FC4" w:rsidRPr="0082172E" w:rsidTr="006D3DE4">
        <w:trPr>
          <w:trHeight w:val="500"/>
          <w:jc w:val="center"/>
        </w:trPr>
        <w:tc>
          <w:tcPr>
            <w:tcW w:w="10890" w:type="dxa"/>
            <w:gridSpan w:val="4"/>
            <w:vAlign w:val="center"/>
          </w:tcPr>
          <w:p w:rsidR="000E6626" w:rsidRPr="00762D73" w:rsidRDefault="0053781E" w:rsidP="00762D7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Good</w:t>
            </w:r>
            <w:r w:rsidR="00200FC4" w:rsidRPr="00200FC4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 command of English language.</w:t>
            </w:r>
          </w:p>
        </w:tc>
      </w:tr>
      <w:tr w:rsidR="000C2298" w:rsidRPr="0082172E" w:rsidTr="006D3DE4">
        <w:trPr>
          <w:trHeight w:val="500"/>
          <w:jc w:val="center"/>
        </w:trPr>
        <w:tc>
          <w:tcPr>
            <w:tcW w:w="4669" w:type="dxa"/>
            <w:vAlign w:val="center"/>
          </w:tcPr>
          <w:p w:rsidR="000C2298" w:rsidRPr="0082172E" w:rsidRDefault="0053781E" w:rsidP="000C2298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Personal Information</w:t>
            </w:r>
          </w:p>
        </w:tc>
        <w:tc>
          <w:tcPr>
            <w:tcW w:w="6221" w:type="dxa"/>
            <w:gridSpan w:val="3"/>
            <w:vAlign w:val="center"/>
          </w:tcPr>
          <w:p w:rsidR="000C2298" w:rsidRPr="0082172E" w:rsidRDefault="000C2298" w:rsidP="000C2298">
            <w:pPr>
              <w:rPr>
                <w:rFonts w:ascii="Verdana" w:hAnsi="Verdana"/>
                <w:b/>
              </w:rPr>
            </w:pPr>
          </w:p>
        </w:tc>
      </w:tr>
      <w:tr w:rsidR="00200FC4" w:rsidRPr="0082172E" w:rsidTr="006D3DE4">
        <w:trPr>
          <w:trHeight w:val="600"/>
          <w:jc w:val="center"/>
        </w:trPr>
        <w:tc>
          <w:tcPr>
            <w:tcW w:w="10890" w:type="dxa"/>
            <w:gridSpan w:val="4"/>
            <w:vAlign w:val="center"/>
          </w:tcPr>
          <w:p w:rsidR="0053781E" w:rsidRDefault="0053781E" w:rsidP="00762D73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Nationality: Syrian</w:t>
            </w:r>
          </w:p>
          <w:p w:rsidR="00200FC4" w:rsidRPr="00E2727A" w:rsidRDefault="0053781E" w:rsidP="00E2727A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Date of Birth: 23-07-1989</w:t>
            </w:r>
          </w:p>
        </w:tc>
      </w:tr>
    </w:tbl>
    <w:p w:rsidR="00D0650F" w:rsidRDefault="00D0650F" w:rsidP="00D0650F">
      <w:pPr>
        <w:rPr>
          <w:rFonts w:ascii="Verdana" w:hAnsi="Verdana"/>
        </w:rPr>
      </w:pPr>
    </w:p>
    <w:sectPr w:rsidR="00D0650F" w:rsidSect="00D0650F">
      <w:pgSz w:w="12240" w:h="15840"/>
      <w:pgMar w:top="27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B18" w:rsidRDefault="00B65B18" w:rsidP="000E6626">
      <w:r>
        <w:separator/>
      </w:r>
    </w:p>
  </w:endnote>
  <w:endnote w:type="continuationSeparator" w:id="0">
    <w:p w:rsidR="00B65B18" w:rsidRDefault="00B65B18" w:rsidP="000E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B18" w:rsidRDefault="00B65B18" w:rsidP="000E6626">
      <w:r>
        <w:separator/>
      </w:r>
    </w:p>
  </w:footnote>
  <w:footnote w:type="continuationSeparator" w:id="0">
    <w:p w:rsidR="00B65B18" w:rsidRDefault="00B65B18" w:rsidP="000E6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7C2"/>
    <w:multiLevelType w:val="hybridMultilevel"/>
    <w:tmpl w:val="A514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41C3F"/>
    <w:multiLevelType w:val="multilevel"/>
    <w:tmpl w:val="85D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80256"/>
    <w:multiLevelType w:val="multilevel"/>
    <w:tmpl w:val="AB6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50D48"/>
    <w:multiLevelType w:val="hybridMultilevel"/>
    <w:tmpl w:val="034C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77FA5"/>
    <w:multiLevelType w:val="hybridMultilevel"/>
    <w:tmpl w:val="477E1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6D0638"/>
    <w:multiLevelType w:val="hybridMultilevel"/>
    <w:tmpl w:val="84DAF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C475D"/>
    <w:multiLevelType w:val="hybridMultilevel"/>
    <w:tmpl w:val="D8D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714A7"/>
    <w:multiLevelType w:val="multilevel"/>
    <w:tmpl w:val="1E8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CC3B34"/>
    <w:multiLevelType w:val="hybridMultilevel"/>
    <w:tmpl w:val="D9680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55CFF"/>
    <w:multiLevelType w:val="hybridMultilevel"/>
    <w:tmpl w:val="FEE8C9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93179B"/>
    <w:multiLevelType w:val="hybridMultilevel"/>
    <w:tmpl w:val="9A7AE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14ED1"/>
    <w:multiLevelType w:val="hybridMultilevel"/>
    <w:tmpl w:val="8FCC1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3F0621"/>
    <w:multiLevelType w:val="hybridMultilevel"/>
    <w:tmpl w:val="AF64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B22ED"/>
    <w:multiLevelType w:val="multilevel"/>
    <w:tmpl w:val="0C4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65548"/>
    <w:multiLevelType w:val="multilevel"/>
    <w:tmpl w:val="EE6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1A470F"/>
    <w:multiLevelType w:val="hybridMultilevel"/>
    <w:tmpl w:val="72B85C6E"/>
    <w:lvl w:ilvl="0" w:tplc="04090005">
      <w:start w:val="1"/>
      <w:numFmt w:val="bullet"/>
      <w:lvlText w:val=""/>
      <w:lvlJc w:val="left"/>
      <w:pPr>
        <w:tabs>
          <w:tab w:val="num" w:pos="432"/>
        </w:tabs>
        <w:ind w:left="504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253213"/>
    <w:multiLevelType w:val="hybridMultilevel"/>
    <w:tmpl w:val="60A04620"/>
    <w:lvl w:ilvl="0" w:tplc="A412CB80">
      <w:start w:val="1"/>
      <w:numFmt w:val="bullet"/>
      <w:lvlText w:val=""/>
      <w:lvlJc w:val="left"/>
      <w:pPr>
        <w:tabs>
          <w:tab w:val="num" w:pos="57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3E1A65"/>
    <w:multiLevelType w:val="hybridMultilevel"/>
    <w:tmpl w:val="A15A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  <w:num w:numId="12">
    <w:abstractNumId w:val="16"/>
  </w:num>
  <w:num w:numId="13">
    <w:abstractNumId w:val="3"/>
  </w:num>
  <w:num w:numId="14">
    <w:abstractNumId w:val="9"/>
  </w:num>
  <w:num w:numId="15">
    <w:abstractNumId w:val="12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B"/>
    <w:rsid w:val="000000EB"/>
    <w:rsid w:val="000243FD"/>
    <w:rsid w:val="00030567"/>
    <w:rsid w:val="00066D87"/>
    <w:rsid w:val="00070788"/>
    <w:rsid w:val="00073638"/>
    <w:rsid w:val="000B79D9"/>
    <w:rsid w:val="000C04D7"/>
    <w:rsid w:val="000C2298"/>
    <w:rsid w:val="000D08A2"/>
    <w:rsid w:val="000D1AE6"/>
    <w:rsid w:val="000D720C"/>
    <w:rsid w:val="000E6626"/>
    <w:rsid w:val="001377A5"/>
    <w:rsid w:val="001B78EB"/>
    <w:rsid w:val="00200FC4"/>
    <w:rsid w:val="00202146"/>
    <w:rsid w:val="00216A1D"/>
    <w:rsid w:val="002309DA"/>
    <w:rsid w:val="0028309E"/>
    <w:rsid w:val="0028638F"/>
    <w:rsid w:val="002921EC"/>
    <w:rsid w:val="002A0DDA"/>
    <w:rsid w:val="002B5696"/>
    <w:rsid w:val="002C4154"/>
    <w:rsid w:val="002C4DB3"/>
    <w:rsid w:val="002C786A"/>
    <w:rsid w:val="002E15BF"/>
    <w:rsid w:val="002F5F30"/>
    <w:rsid w:val="002F7A01"/>
    <w:rsid w:val="003772DD"/>
    <w:rsid w:val="00377937"/>
    <w:rsid w:val="003B577A"/>
    <w:rsid w:val="003C573F"/>
    <w:rsid w:val="00426C82"/>
    <w:rsid w:val="0043178C"/>
    <w:rsid w:val="004362ED"/>
    <w:rsid w:val="004B0BD7"/>
    <w:rsid w:val="004E35EC"/>
    <w:rsid w:val="00513D1F"/>
    <w:rsid w:val="00514CFA"/>
    <w:rsid w:val="005334D2"/>
    <w:rsid w:val="0053781E"/>
    <w:rsid w:val="00546502"/>
    <w:rsid w:val="0057503B"/>
    <w:rsid w:val="00577579"/>
    <w:rsid w:val="00584E15"/>
    <w:rsid w:val="00584F0D"/>
    <w:rsid w:val="005B6021"/>
    <w:rsid w:val="005F4D59"/>
    <w:rsid w:val="00611BBE"/>
    <w:rsid w:val="006410A7"/>
    <w:rsid w:val="0066796C"/>
    <w:rsid w:val="00686F98"/>
    <w:rsid w:val="006C3555"/>
    <w:rsid w:val="006D3DE4"/>
    <w:rsid w:val="00710895"/>
    <w:rsid w:val="007164E6"/>
    <w:rsid w:val="00762D73"/>
    <w:rsid w:val="00774E92"/>
    <w:rsid w:val="00782B05"/>
    <w:rsid w:val="007F43E7"/>
    <w:rsid w:val="007F4963"/>
    <w:rsid w:val="007F5238"/>
    <w:rsid w:val="00817399"/>
    <w:rsid w:val="008205AD"/>
    <w:rsid w:val="0082172E"/>
    <w:rsid w:val="00866A95"/>
    <w:rsid w:val="008864A2"/>
    <w:rsid w:val="0089730D"/>
    <w:rsid w:val="008F4D2A"/>
    <w:rsid w:val="009266A4"/>
    <w:rsid w:val="00952D24"/>
    <w:rsid w:val="009B1AAC"/>
    <w:rsid w:val="009D420C"/>
    <w:rsid w:val="009D4A60"/>
    <w:rsid w:val="00A02878"/>
    <w:rsid w:val="00A600FB"/>
    <w:rsid w:val="00A94035"/>
    <w:rsid w:val="00AA67BC"/>
    <w:rsid w:val="00AB3BCD"/>
    <w:rsid w:val="00AC2FCC"/>
    <w:rsid w:val="00B02392"/>
    <w:rsid w:val="00B65B18"/>
    <w:rsid w:val="00B939BE"/>
    <w:rsid w:val="00BE3E29"/>
    <w:rsid w:val="00BF6EA8"/>
    <w:rsid w:val="00C43B5A"/>
    <w:rsid w:val="00CC28A6"/>
    <w:rsid w:val="00CC7D54"/>
    <w:rsid w:val="00CE0B49"/>
    <w:rsid w:val="00CF1709"/>
    <w:rsid w:val="00D0650F"/>
    <w:rsid w:val="00D71399"/>
    <w:rsid w:val="00D90510"/>
    <w:rsid w:val="00DA502D"/>
    <w:rsid w:val="00DB5875"/>
    <w:rsid w:val="00DF40F3"/>
    <w:rsid w:val="00E2727A"/>
    <w:rsid w:val="00E568D9"/>
    <w:rsid w:val="00EA16A3"/>
    <w:rsid w:val="00EC6715"/>
    <w:rsid w:val="00EF2D0B"/>
    <w:rsid w:val="00F25401"/>
    <w:rsid w:val="00F354BB"/>
    <w:rsid w:val="00F57962"/>
    <w:rsid w:val="00F855BB"/>
    <w:rsid w:val="00F91CD7"/>
    <w:rsid w:val="00FF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D71399"/>
  </w:style>
  <w:style w:type="character" w:customStyle="1" w:styleId="course-number">
    <w:name w:val="course-number"/>
    <w:rsid w:val="00D71399"/>
  </w:style>
  <w:style w:type="paragraph" w:styleId="ListParagraph">
    <w:name w:val="List Paragraph"/>
    <w:basedOn w:val="Normal"/>
    <w:uiPriority w:val="34"/>
    <w:qFormat/>
    <w:rsid w:val="00F35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26"/>
    <w:rPr>
      <w:sz w:val="24"/>
      <w:szCs w:val="24"/>
    </w:rPr>
  </w:style>
  <w:style w:type="paragraph" w:customStyle="1" w:styleId="descriptioncurrent-position">
    <w:name w:val="description current-position"/>
    <w:basedOn w:val="Normal"/>
    <w:rsid w:val="007F43E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0D7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D720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D3DE4"/>
  </w:style>
  <w:style w:type="character" w:customStyle="1" w:styleId="hps">
    <w:name w:val="hps"/>
    <w:basedOn w:val="DefaultParagraphFont"/>
    <w:rsid w:val="004B0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5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D71399"/>
  </w:style>
  <w:style w:type="character" w:customStyle="1" w:styleId="course-number">
    <w:name w:val="course-number"/>
    <w:rsid w:val="00D71399"/>
  </w:style>
  <w:style w:type="paragraph" w:styleId="ListParagraph">
    <w:name w:val="List Paragraph"/>
    <w:basedOn w:val="Normal"/>
    <w:uiPriority w:val="34"/>
    <w:qFormat/>
    <w:rsid w:val="00F35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6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6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626"/>
    <w:rPr>
      <w:sz w:val="24"/>
      <w:szCs w:val="24"/>
    </w:rPr>
  </w:style>
  <w:style w:type="paragraph" w:customStyle="1" w:styleId="descriptioncurrent-position">
    <w:name w:val="description current-position"/>
    <w:basedOn w:val="Normal"/>
    <w:rsid w:val="007F43E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0D72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D720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D3DE4"/>
  </w:style>
  <w:style w:type="character" w:customStyle="1" w:styleId="hps">
    <w:name w:val="hps"/>
    <w:basedOn w:val="DefaultParagraphFont"/>
    <w:rsid w:val="004B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maa\Downloads\resume_lefttitles_bookma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A765E-4691-4598-BDF1-83096621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resume_lefttitles_bookman (1)</Template>
  <TotalTime>333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 Here]</vt:lpstr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 Here]</dc:title>
  <dc:creator>shaimaa</dc:creator>
  <cp:lastModifiedBy>Mustafa</cp:lastModifiedBy>
  <cp:revision>24</cp:revision>
  <cp:lastPrinted>2015-01-28T10:34:00Z</cp:lastPrinted>
  <dcterms:created xsi:type="dcterms:W3CDTF">2014-11-16T16:53:00Z</dcterms:created>
  <dcterms:modified xsi:type="dcterms:W3CDTF">2015-01-28T10:36:00Z</dcterms:modified>
</cp:coreProperties>
</file>